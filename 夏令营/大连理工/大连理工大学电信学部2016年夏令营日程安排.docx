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95" w:rsidRPr="007C2B6B" w:rsidRDefault="00DC6F95" w:rsidP="00451499">
      <w:pPr>
        <w:numPr>
          <w:ilvl w:val="0"/>
          <w:numId w:val="5"/>
        </w:numPr>
        <w:rPr>
          <w:rFonts w:ascii="宋体"/>
          <w:b/>
          <w:bCs/>
          <w:highlight w:val="red"/>
        </w:rPr>
      </w:pPr>
      <w:r w:rsidRPr="007C2B6B">
        <w:rPr>
          <w:rFonts w:ascii="黑体" w:eastAsia="黑体" w:cs="黑体" w:hint="eastAsia"/>
          <w:b/>
          <w:bCs/>
          <w:highlight w:val="red"/>
        </w:rPr>
        <w:t>审核通过者即可参加本次夏令营，必须在系统中</w:t>
      </w:r>
      <w:r>
        <w:rPr>
          <w:rFonts w:ascii="黑体" w:eastAsia="黑体" w:cs="黑体" w:hint="eastAsia"/>
          <w:b/>
          <w:bCs/>
          <w:highlight w:val="red"/>
        </w:rPr>
        <w:t>是否参加夏令营</w:t>
      </w:r>
      <w:r w:rsidRPr="007C2B6B">
        <w:rPr>
          <w:rFonts w:ascii="黑体" w:eastAsia="黑体" w:cs="黑体" w:hint="eastAsia"/>
          <w:b/>
          <w:bCs/>
          <w:highlight w:val="red"/>
        </w:rPr>
        <w:t>点确定；</w:t>
      </w:r>
    </w:p>
    <w:p w:rsidR="00DC6F95" w:rsidRDefault="00DC6F95" w:rsidP="00FA5DEF">
      <w:pPr>
        <w:rPr>
          <w:b/>
          <w:bCs/>
          <w:kern w:val="0"/>
        </w:rPr>
      </w:pPr>
      <w:r>
        <w:rPr>
          <w:b/>
          <w:bCs/>
          <w:kern w:val="0"/>
        </w:rPr>
        <w:t>2</w:t>
      </w:r>
      <w:r>
        <w:rPr>
          <w:rFonts w:cs="宋体" w:hint="eastAsia"/>
          <w:b/>
          <w:bCs/>
          <w:kern w:val="0"/>
        </w:rPr>
        <w:t>、</w:t>
      </w:r>
      <w:r w:rsidRPr="007C2B6B">
        <w:rPr>
          <w:rFonts w:cs="宋体" w:hint="eastAsia"/>
          <w:b/>
          <w:bCs/>
          <w:kern w:val="0"/>
        </w:rPr>
        <w:t>⑴请于</w:t>
      </w:r>
      <w:r w:rsidRPr="007C2B6B">
        <w:rPr>
          <w:b/>
          <w:bCs/>
          <w:kern w:val="0"/>
        </w:rPr>
        <w:t>7</w:t>
      </w:r>
      <w:r w:rsidRPr="007C2B6B">
        <w:rPr>
          <w:rFonts w:cs="宋体" w:hint="eastAsia"/>
          <w:b/>
          <w:bCs/>
          <w:kern w:val="0"/>
        </w:rPr>
        <w:t>月</w:t>
      </w:r>
      <w:r w:rsidRPr="007C2B6B">
        <w:rPr>
          <w:b/>
          <w:bCs/>
          <w:kern w:val="0"/>
        </w:rPr>
        <w:t>8</w:t>
      </w:r>
      <w:r w:rsidRPr="007C2B6B">
        <w:rPr>
          <w:rFonts w:cs="宋体" w:hint="eastAsia"/>
          <w:b/>
          <w:bCs/>
          <w:kern w:val="0"/>
        </w:rPr>
        <w:t>日</w:t>
      </w:r>
      <w:r w:rsidRPr="007C2B6B">
        <w:rPr>
          <w:b/>
          <w:bCs/>
          <w:kern w:val="0"/>
        </w:rPr>
        <w:t>17</w:t>
      </w:r>
      <w:r w:rsidRPr="007C2B6B">
        <w:rPr>
          <w:rFonts w:cs="宋体" w:hint="eastAsia"/>
          <w:b/>
          <w:bCs/>
          <w:kern w:val="0"/>
        </w:rPr>
        <w:t>：</w:t>
      </w:r>
      <w:r w:rsidRPr="007C2B6B">
        <w:rPr>
          <w:b/>
          <w:bCs/>
          <w:kern w:val="0"/>
        </w:rPr>
        <w:t>00</w:t>
      </w:r>
      <w:r w:rsidRPr="007C2B6B">
        <w:rPr>
          <w:rFonts w:cs="宋体" w:hint="eastAsia"/>
          <w:b/>
          <w:bCs/>
          <w:kern w:val="0"/>
        </w:rPr>
        <w:t>前回复邮件</w:t>
      </w:r>
      <w:r w:rsidRPr="007C2B6B">
        <w:rPr>
          <w:b/>
          <w:bCs/>
          <w:kern w:val="0"/>
        </w:rPr>
        <w:t xml:space="preserve"> </w:t>
      </w:r>
      <w:hyperlink r:id="rId7" w:history="1">
        <w:r w:rsidRPr="007C2B6B">
          <w:rPr>
            <w:rStyle w:val="Hyperlink"/>
          </w:rPr>
          <w:t>xly_eedut@126.com</w:t>
        </w:r>
      </w:hyperlink>
      <w:r w:rsidRPr="007C2B6B">
        <w:rPr>
          <w:rFonts w:cs="宋体" w:hint="eastAsia"/>
          <w:b/>
          <w:bCs/>
          <w:kern w:val="0"/>
        </w:rPr>
        <w:t>报到具体时间和返程时间，以便安排住宿；</w:t>
      </w:r>
    </w:p>
    <w:p w:rsidR="00DC6F95" w:rsidRPr="007C2B6B" w:rsidRDefault="00DC6F95" w:rsidP="00FA5DEF">
      <w:pPr>
        <w:ind w:firstLineChars="147" w:firstLine="31680"/>
        <w:rPr>
          <w:rFonts w:ascii="宋体"/>
          <w:b/>
          <w:bCs/>
        </w:rPr>
      </w:pPr>
      <w:r>
        <w:rPr>
          <w:rFonts w:cs="宋体" w:hint="eastAsia"/>
          <w:b/>
          <w:bCs/>
          <w:kern w:val="0"/>
        </w:rPr>
        <w:t>联系电话：</w:t>
      </w:r>
      <w:r>
        <w:rPr>
          <w:b/>
          <w:bCs/>
          <w:kern w:val="0"/>
        </w:rPr>
        <w:t>0411-84708496</w:t>
      </w:r>
      <w:r>
        <w:rPr>
          <w:rFonts w:cs="宋体" w:hint="eastAsia"/>
          <w:b/>
          <w:bCs/>
          <w:kern w:val="0"/>
        </w:rPr>
        <w:t>赫老师</w:t>
      </w:r>
    </w:p>
    <w:p w:rsidR="00DC6F95" w:rsidRPr="007C2B6B" w:rsidRDefault="00DC6F95" w:rsidP="00FA5DEF">
      <w:pPr>
        <w:widowControl/>
        <w:ind w:firstLineChars="147" w:firstLine="31680"/>
        <w:jc w:val="left"/>
        <w:rPr>
          <w:kern w:val="0"/>
        </w:rPr>
      </w:pPr>
      <w:r w:rsidRPr="007C2B6B">
        <w:rPr>
          <w:rFonts w:cs="宋体" w:hint="eastAsia"/>
          <w:b/>
          <w:bCs/>
          <w:kern w:val="0"/>
        </w:rPr>
        <w:t>⑵带身份证；</w:t>
      </w:r>
    </w:p>
    <w:p w:rsidR="00DC6F95" w:rsidRPr="007C2B6B" w:rsidRDefault="00DC6F95" w:rsidP="00FA5DEF">
      <w:pPr>
        <w:widowControl/>
        <w:ind w:firstLineChars="147" w:firstLine="31680"/>
        <w:jc w:val="left"/>
        <w:rPr>
          <w:kern w:val="0"/>
        </w:rPr>
      </w:pPr>
      <w:r w:rsidRPr="007C2B6B">
        <w:rPr>
          <w:rFonts w:cs="宋体" w:hint="eastAsia"/>
          <w:b/>
          <w:bCs/>
          <w:kern w:val="0"/>
        </w:rPr>
        <w:t>⑶外地营员报到请将单程车票交给会务组。</w:t>
      </w:r>
    </w:p>
    <w:p w:rsidR="00DC6F95" w:rsidRDefault="00DC6F95" w:rsidP="007C2B6B">
      <w:pPr>
        <w:widowControl/>
        <w:jc w:val="left"/>
        <w:rPr>
          <w:b/>
          <w:bCs/>
          <w:kern w:val="0"/>
        </w:rPr>
      </w:pPr>
      <w:r>
        <w:rPr>
          <w:b/>
          <w:bCs/>
          <w:kern w:val="0"/>
        </w:rPr>
        <w:t>3</w:t>
      </w:r>
      <w:r>
        <w:rPr>
          <w:rFonts w:cs="宋体" w:hint="eastAsia"/>
          <w:b/>
          <w:bCs/>
          <w:kern w:val="0"/>
        </w:rPr>
        <w:t>、各院系面试办法请登录</w:t>
      </w:r>
      <w:hyperlink r:id="rId8" w:history="1">
        <w:r w:rsidRPr="00F46F02">
          <w:rPr>
            <w:rStyle w:val="Hyperlink"/>
            <w:b/>
            <w:bCs/>
            <w:kern w:val="0"/>
          </w:rPr>
          <w:t>http://ee.dlut.edu.cn</w:t>
        </w:r>
      </w:hyperlink>
      <w:r>
        <w:rPr>
          <w:rFonts w:cs="宋体" w:hint="eastAsia"/>
          <w:b/>
          <w:bCs/>
          <w:kern w:val="0"/>
        </w:rPr>
        <w:t>查看</w:t>
      </w:r>
    </w:p>
    <w:p w:rsidR="00DC6F95" w:rsidRDefault="00DC6F95" w:rsidP="00FA5DEF">
      <w:pPr>
        <w:widowControl/>
        <w:ind w:firstLineChars="196" w:firstLine="31680"/>
        <w:jc w:val="left"/>
        <w:rPr>
          <w:b/>
          <w:bCs/>
          <w:kern w:val="0"/>
        </w:rPr>
      </w:pPr>
      <w:r w:rsidRPr="007C2B6B">
        <w:rPr>
          <w:rFonts w:cs="宋体" w:hint="eastAsia"/>
          <w:b/>
          <w:bCs/>
          <w:kern w:val="0"/>
        </w:rPr>
        <w:t>参加夏令营营员注意安全。</w:t>
      </w:r>
    </w:p>
    <w:p w:rsidR="00DC6F95" w:rsidRPr="007C2B6B" w:rsidRDefault="00DC6F95" w:rsidP="00FA3949">
      <w:pPr>
        <w:widowControl/>
        <w:ind w:firstLineChars="196" w:firstLine="31680"/>
        <w:jc w:val="left"/>
        <w:rPr>
          <w:rFonts w:ascii="宋体"/>
          <w:kern w:val="0"/>
        </w:rPr>
      </w:pPr>
    </w:p>
    <w:p w:rsidR="00DC6F95" w:rsidRPr="00DB3325" w:rsidRDefault="00DC6F95" w:rsidP="0098739E">
      <w:pPr>
        <w:jc w:val="center"/>
        <w:rPr>
          <w:rFonts w:ascii="黑体" w:eastAsia="黑体"/>
          <w:b/>
          <w:bCs/>
          <w:color w:val="0000FF"/>
          <w:sz w:val="32"/>
          <w:szCs w:val="32"/>
        </w:rPr>
      </w:pPr>
      <w:r w:rsidRPr="00DB3325">
        <w:rPr>
          <w:rFonts w:ascii="黑体" w:eastAsia="黑体" w:cs="黑体" w:hint="eastAsia"/>
          <w:b/>
          <w:bCs/>
          <w:color w:val="0000FF"/>
          <w:sz w:val="32"/>
          <w:szCs w:val="32"/>
        </w:rPr>
        <w:t>大连理工大学电子信息与电气工程学部</w:t>
      </w:r>
    </w:p>
    <w:p w:rsidR="00DC6F95" w:rsidRPr="00E30EA1" w:rsidRDefault="00DC6F95" w:rsidP="0098739E">
      <w:pPr>
        <w:jc w:val="center"/>
        <w:rPr>
          <w:rFonts w:ascii="黑体" w:eastAsia="黑体"/>
          <w:b/>
          <w:bCs/>
          <w:color w:val="0000FF"/>
          <w:sz w:val="32"/>
          <w:szCs w:val="32"/>
        </w:rPr>
      </w:pPr>
      <w:r w:rsidRPr="00E30EA1">
        <w:rPr>
          <w:rFonts w:ascii="黑体" w:eastAsia="黑体" w:cs="黑体"/>
          <w:b/>
          <w:bCs/>
          <w:color w:val="0000FF"/>
          <w:sz w:val="32"/>
          <w:szCs w:val="32"/>
        </w:rPr>
        <w:t>201</w:t>
      </w:r>
      <w:r>
        <w:rPr>
          <w:rFonts w:ascii="黑体" w:eastAsia="黑体" w:cs="黑体"/>
          <w:b/>
          <w:bCs/>
          <w:color w:val="0000FF"/>
          <w:sz w:val="32"/>
          <w:szCs w:val="32"/>
        </w:rPr>
        <w:t>6</w:t>
      </w:r>
      <w:r w:rsidRPr="00E30EA1">
        <w:rPr>
          <w:rFonts w:ascii="黑体" w:eastAsia="黑体" w:cs="黑体" w:hint="eastAsia"/>
          <w:b/>
          <w:bCs/>
          <w:color w:val="0000FF"/>
          <w:sz w:val="32"/>
          <w:szCs w:val="32"/>
        </w:rPr>
        <w:t>年</w:t>
      </w:r>
      <w:r>
        <w:rPr>
          <w:rFonts w:ascii="黑体" w:eastAsia="黑体" w:cs="黑体" w:hint="eastAsia"/>
          <w:b/>
          <w:bCs/>
          <w:color w:val="0000FF"/>
          <w:sz w:val="32"/>
          <w:szCs w:val="32"/>
        </w:rPr>
        <w:t>“蔚蓝梦想”</w:t>
      </w:r>
      <w:r w:rsidRPr="00E30EA1">
        <w:rPr>
          <w:rFonts w:ascii="黑体" w:eastAsia="黑体" w:cs="黑体" w:hint="eastAsia"/>
          <w:b/>
          <w:bCs/>
          <w:color w:val="0000FF"/>
          <w:sz w:val="32"/>
          <w:szCs w:val="32"/>
        </w:rPr>
        <w:t>暑期夏令营</w:t>
      </w:r>
      <w:r>
        <w:rPr>
          <w:rFonts w:ascii="黑体" w:eastAsia="黑体" w:cs="黑体" w:hint="eastAsia"/>
          <w:b/>
          <w:bCs/>
          <w:color w:val="0000FF"/>
          <w:sz w:val="32"/>
          <w:szCs w:val="32"/>
        </w:rPr>
        <w:t>日程安排</w:t>
      </w:r>
    </w:p>
    <w:p w:rsidR="00DC6F95" w:rsidRDefault="00DC6F95"/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2088"/>
        <w:gridCol w:w="3780"/>
        <w:gridCol w:w="2880"/>
      </w:tblGrid>
      <w:tr w:rsidR="00DC6F95" w:rsidRPr="00EE049C">
        <w:trPr>
          <w:trHeight w:val="465"/>
        </w:trPr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日期</w:t>
            </w:r>
          </w:p>
        </w:tc>
        <w:tc>
          <w:tcPr>
            <w:tcW w:w="2088" w:type="dxa"/>
            <w:tcBorders>
              <w:bottom w:val="double" w:sz="4" w:space="0" w:color="auto"/>
            </w:tcBorders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时间</w:t>
            </w:r>
          </w:p>
        </w:tc>
        <w:tc>
          <w:tcPr>
            <w:tcW w:w="3780" w:type="dxa"/>
            <w:tcBorders>
              <w:bottom w:val="double" w:sz="4" w:space="0" w:color="auto"/>
            </w:tcBorders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活动安排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地点及说明</w:t>
            </w:r>
          </w:p>
        </w:tc>
      </w:tr>
      <w:tr w:rsidR="00DC6F95" w:rsidRPr="00EE049C">
        <w:trPr>
          <w:trHeight w:val="465"/>
        </w:trPr>
        <w:tc>
          <w:tcPr>
            <w:tcW w:w="1080" w:type="dxa"/>
            <w:vMerge w:val="restart"/>
            <w:tcBorders>
              <w:top w:val="double" w:sz="4" w:space="0" w:color="auto"/>
            </w:tcBorders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</w:t>
            </w:r>
            <w:r w:rsidRPr="00EE049C"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>17</w:t>
            </w:r>
            <w:r w:rsidRPr="00EE049C">
              <w:rPr>
                <w:rFonts w:cs="宋体" w:hint="eastAsia"/>
                <w:color w:val="000000"/>
              </w:rPr>
              <w:t>日</w:t>
            </w:r>
          </w:p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（日</w:t>
            </w:r>
            <w:r w:rsidRPr="00EE049C">
              <w:rPr>
                <w:rFonts w:cs="宋体" w:hint="eastAsia"/>
                <w:color w:val="000000"/>
              </w:rPr>
              <w:t>）</w:t>
            </w:r>
          </w:p>
        </w:tc>
        <w:tc>
          <w:tcPr>
            <w:tcW w:w="2088" w:type="dxa"/>
            <w:tcBorders>
              <w:top w:val="double" w:sz="4" w:space="0" w:color="auto"/>
            </w:tcBorders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2:00PM—10:00PM</w:t>
            </w:r>
          </w:p>
        </w:tc>
        <w:tc>
          <w:tcPr>
            <w:tcW w:w="3780" w:type="dxa"/>
            <w:tcBorders>
              <w:top w:val="double" w:sz="4" w:space="0" w:color="auto"/>
            </w:tcBorders>
            <w:vAlign w:val="center"/>
          </w:tcPr>
          <w:p w:rsidR="00DC6F95" w:rsidRPr="00EE049C" w:rsidRDefault="00DC6F95" w:rsidP="00C17C24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报到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大连理工大学西山后勤公寓（</w:t>
            </w:r>
            <w:r w:rsidRPr="00EE049C">
              <w:rPr>
                <w:color w:val="000000"/>
              </w:rPr>
              <w:t>10</w:t>
            </w:r>
            <w:r w:rsidRPr="00EE049C">
              <w:rPr>
                <w:rFonts w:cs="宋体" w:hint="eastAsia"/>
                <w:color w:val="000000"/>
              </w:rPr>
              <w:t>舍）</w:t>
            </w:r>
          </w:p>
        </w:tc>
      </w:tr>
      <w:tr w:rsidR="00DC6F95" w:rsidRPr="00EE049C">
        <w:trPr>
          <w:trHeight w:val="561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5:00PM—6:00PM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晚餐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340708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625"/>
        </w:trPr>
        <w:tc>
          <w:tcPr>
            <w:tcW w:w="1080" w:type="dxa"/>
            <w:vMerge w:val="restart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</w:t>
            </w:r>
            <w:r w:rsidRPr="00EE049C"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>18</w:t>
            </w:r>
            <w:r w:rsidRPr="00EE049C">
              <w:rPr>
                <w:rFonts w:cs="宋体" w:hint="eastAsia"/>
                <w:color w:val="000000"/>
              </w:rPr>
              <w:t>日</w:t>
            </w:r>
          </w:p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（一</w:t>
            </w:r>
            <w:r w:rsidRPr="00EE049C">
              <w:rPr>
                <w:rFonts w:cs="宋体" w:hint="eastAsia"/>
                <w:color w:val="000000"/>
              </w:rPr>
              <w:t>）</w:t>
            </w: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7:00AM—7:30AM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早餐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340708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465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7:00AM—12:00AM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C17C24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报到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340708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大连理工大学西山后勤公寓（</w:t>
            </w:r>
            <w:r w:rsidRPr="00EE049C">
              <w:rPr>
                <w:color w:val="000000"/>
              </w:rPr>
              <w:t>10</w:t>
            </w:r>
            <w:r w:rsidRPr="00EE049C">
              <w:rPr>
                <w:rFonts w:cs="宋体" w:hint="eastAsia"/>
                <w:color w:val="000000"/>
              </w:rPr>
              <w:t>舍）</w:t>
            </w:r>
          </w:p>
        </w:tc>
      </w:tr>
      <w:tr w:rsidR="00DC6F95" w:rsidRPr="00EE049C">
        <w:trPr>
          <w:trHeight w:val="539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11:30AM—12:30PM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340708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午餐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C63E49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701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12:40 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340708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在</w:t>
            </w:r>
            <w:r w:rsidRPr="00EE049C">
              <w:rPr>
                <w:color w:val="000000"/>
              </w:rPr>
              <w:t>10</w:t>
            </w:r>
            <w:r w:rsidRPr="00EE049C">
              <w:rPr>
                <w:rFonts w:cs="宋体" w:hint="eastAsia"/>
                <w:color w:val="000000"/>
              </w:rPr>
              <w:t>舍门前集合统一到</w:t>
            </w:r>
            <w:r>
              <w:rPr>
                <w:rFonts w:cs="宋体" w:hint="eastAsia"/>
                <w:color w:val="000000"/>
              </w:rPr>
              <w:t>图书馆报告厅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340708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大连理工大学西山后勤公寓（</w:t>
            </w:r>
            <w:r w:rsidRPr="00EE049C">
              <w:rPr>
                <w:color w:val="000000"/>
              </w:rPr>
              <w:t>10</w:t>
            </w:r>
            <w:r w:rsidRPr="00EE049C">
              <w:rPr>
                <w:rFonts w:cs="宋体" w:hint="eastAsia"/>
                <w:color w:val="000000"/>
              </w:rPr>
              <w:t>舍）</w:t>
            </w:r>
          </w:p>
        </w:tc>
      </w:tr>
      <w:tr w:rsidR="00DC6F95" w:rsidRPr="00EE049C">
        <w:trPr>
          <w:trHeight w:val="583"/>
        </w:trPr>
        <w:tc>
          <w:tcPr>
            <w:tcW w:w="1080" w:type="dxa"/>
            <w:vMerge/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1:30PM—2:20PM</w:t>
            </w:r>
          </w:p>
        </w:tc>
        <w:tc>
          <w:tcPr>
            <w:tcW w:w="3780" w:type="dxa"/>
            <w:vAlign w:val="center"/>
          </w:tcPr>
          <w:p w:rsidR="00DC6F95" w:rsidRDefault="00DC6F95" w:rsidP="00C17C24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rFonts w:cs="宋体" w:hint="eastAsia"/>
                <w:color w:val="000000"/>
              </w:rPr>
              <w:t>）</w:t>
            </w:r>
            <w:r w:rsidRPr="00EE049C">
              <w:rPr>
                <w:rFonts w:cs="宋体" w:hint="eastAsia"/>
                <w:color w:val="000000"/>
              </w:rPr>
              <w:t>夏令营开幕式</w:t>
            </w:r>
            <w:r>
              <w:rPr>
                <w:rFonts w:cs="宋体" w:hint="eastAsia"/>
                <w:color w:val="000000"/>
              </w:rPr>
              <w:t>；</w:t>
            </w:r>
          </w:p>
          <w:p w:rsidR="00DC6F95" w:rsidRPr="00EE049C" w:rsidRDefault="00DC6F95" w:rsidP="00C17C24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</w:t>
            </w:r>
            <w:r>
              <w:rPr>
                <w:color w:val="000000"/>
              </w:rPr>
              <w:t>2</w:t>
            </w:r>
            <w:r>
              <w:rPr>
                <w:rFonts w:cs="宋体" w:hint="eastAsia"/>
                <w:color w:val="000000"/>
              </w:rPr>
              <w:t>）全体营员</w:t>
            </w:r>
            <w:r w:rsidRPr="00EE049C">
              <w:rPr>
                <w:rFonts w:cs="宋体" w:hint="eastAsia"/>
                <w:color w:val="000000"/>
              </w:rPr>
              <w:t>合影。</w:t>
            </w:r>
          </w:p>
        </w:tc>
        <w:tc>
          <w:tcPr>
            <w:tcW w:w="2880" w:type="dxa"/>
            <w:vAlign w:val="center"/>
          </w:tcPr>
          <w:p w:rsidR="00DC6F95" w:rsidRPr="003F2145" w:rsidRDefault="00DC6F95" w:rsidP="00BB744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大连理工大学图书馆南门</w:t>
            </w:r>
          </w:p>
        </w:tc>
      </w:tr>
      <w:tr w:rsidR="00DC6F95" w:rsidRPr="00EE049C">
        <w:trPr>
          <w:trHeight w:val="1059"/>
        </w:trPr>
        <w:tc>
          <w:tcPr>
            <w:tcW w:w="1080" w:type="dxa"/>
            <w:vMerge/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C17C24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2:30PM</w:t>
            </w:r>
            <w:r>
              <w:rPr>
                <w:color w:val="000000"/>
              </w:rPr>
              <w:t>—5:1</w:t>
            </w:r>
            <w:r w:rsidRPr="00EE049C">
              <w:rPr>
                <w:color w:val="000000"/>
              </w:rPr>
              <w:t>0PM</w:t>
            </w:r>
          </w:p>
        </w:tc>
        <w:tc>
          <w:tcPr>
            <w:tcW w:w="3780" w:type="dxa"/>
            <w:vAlign w:val="center"/>
          </w:tcPr>
          <w:p w:rsidR="00DC6F95" w:rsidRDefault="00DC6F95" w:rsidP="006E2ED6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rFonts w:cs="宋体" w:hint="eastAsia"/>
                <w:color w:val="000000"/>
              </w:rPr>
              <w:t>）</w:t>
            </w:r>
            <w:r w:rsidRPr="00EE049C">
              <w:rPr>
                <w:rFonts w:cs="宋体" w:hint="eastAsia"/>
                <w:color w:val="000000"/>
              </w:rPr>
              <w:t>各院系专业及学术前沿介绍</w:t>
            </w:r>
            <w:r>
              <w:rPr>
                <w:rFonts w:cs="宋体" w:hint="eastAsia"/>
                <w:color w:val="000000"/>
              </w:rPr>
              <w:t>；</w:t>
            </w:r>
          </w:p>
          <w:p w:rsidR="00DC6F95" w:rsidRDefault="00DC6F95" w:rsidP="006E2ED6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</w:t>
            </w:r>
            <w:r>
              <w:rPr>
                <w:color w:val="000000"/>
              </w:rPr>
              <w:t>2</w:t>
            </w:r>
            <w:r>
              <w:rPr>
                <w:rFonts w:cs="宋体" w:hint="eastAsia"/>
                <w:color w:val="000000"/>
              </w:rPr>
              <w:t>）知名教授专题学术报告；</w:t>
            </w:r>
          </w:p>
          <w:p w:rsidR="00DC6F95" w:rsidRPr="00EE049C" w:rsidRDefault="00DC6F95" w:rsidP="00C17C24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</w:t>
            </w:r>
            <w:r>
              <w:rPr>
                <w:color w:val="000000"/>
              </w:rPr>
              <w:t>3</w:t>
            </w:r>
            <w:r>
              <w:rPr>
                <w:rFonts w:cs="宋体" w:hint="eastAsia"/>
                <w:color w:val="000000"/>
              </w:rPr>
              <w:t>）</w:t>
            </w:r>
            <w:r w:rsidRPr="00EE049C">
              <w:rPr>
                <w:rFonts w:cs="宋体" w:hint="eastAsia"/>
                <w:color w:val="000000"/>
              </w:rPr>
              <w:t>研究生学习研究情况介绍</w:t>
            </w:r>
            <w:r>
              <w:rPr>
                <w:rFonts w:cs="宋体" w:hint="eastAsia"/>
                <w:color w:val="000000"/>
              </w:rPr>
              <w:t>等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图书馆</w:t>
            </w:r>
            <w:r w:rsidRPr="00EE049C">
              <w:rPr>
                <w:rFonts w:cs="宋体" w:hint="eastAsia"/>
                <w:color w:val="000000"/>
              </w:rPr>
              <w:t>报告厅</w:t>
            </w:r>
          </w:p>
        </w:tc>
      </w:tr>
      <w:tr w:rsidR="00DC6F95" w:rsidRPr="00EE049C">
        <w:trPr>
          <w:trHeight w:val="449"/>
        </w:trPr>
        <w:tc>
          <w:tcPr>
            <w:tcW w:w="1080" w:type="dxa"/>
            <w:vMerge w:val="restart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</w:t>
            </w:r>
            <w:r w:rsidRPr="00EE049C"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>19</w:t>
            </w:r>
            <w:r w:rsidRPr="00EE049C">
              <w:rPr>
                <w:rFonts w:cs="宋体" w:hint="eastAsia"/>
                <w:color w:val="000000"/>
              </w:rPr>
              <w:t>日</w:t>
            </w:r>
          </w:p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（二</w:t>
            </w:r>
            <w:r w:rsidRPr="00EE049C">
              <w:rPr>
                <w:rFonts w:cs="宋体" w:hint="eastAsia"/>
                <w:color w:val="000000"/>
              </w:rPr>
              <w:t>）</w:t>
            </w: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7:00AM—7:30AM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DB3325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早餐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DB3325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441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8:30AM—11:30AM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C17C24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各院系安排营员的</w:t>
            </w:r>
            <w:r w:rsidRPr="00EE049C">
              <w:rPr>
                <w:rFonts w:cs="宋体" w:hint="eastAsia"/>
                <w:color w:val="000000"/>
              </w:rPr>
              <w:t>面试</w:t>
            </w:r>
            <w:r>
              <w:rPr>
                <w:rFonts w:cs="宋体" w:hint="eastAsia"/>
                <w:color w:val="000000"/>
              </w:rPr>
              <w:t>与座谈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EE049C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地点见各专业面试办法</w:t>
            </w:r>
          </w:p>
        </w:tc>
      </w:tr>
      <w:tr w:rsidR="00DC6F95" w:rsidRPr="00EE049C">
        <w:trPr>
          <w:trHeight w:val="474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11:50AM—12:40PM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DB3325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午餐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C63E49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452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FE1656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1:00PM—5:00PM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EE049C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各院系安排</w:t>
            </w:r>
            <w:r w:rsidRPr="00C17C24">
              <w:rPr>
                <w:rFonts w:cs="宋体" w:hint="eastAsia"/>
                <w:color w:val="000000"/>
              </w:rPr>
              <w:t>营员的面试与座谈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BC1FB3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地点见各</w:t>
            </w:r>
            <w:bookmarkStart w:id="0" w:name="_GoBack"/>
            <w:bookmarkEnd w:id="0"/>
            <w:r>
              <w:rPr>
                <w:rFonts w:cs="宋体" w:hint="eastAsia"/>
                <w:color w:val="000000"/>
              </w:rPr>
              <w:t>专业面试办法</w:t>
            </w:r>
          </w:p>
        </w:tc>
      </w:tr>
      <w:tr w:rsidR="00DC6F95" w:rsidRPr="00EE049C">
        <w:trPr>
          <w:trHeight w:val="459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5:30PM—6:30PM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EE049C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晚餐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C63E49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451"/>
        </w:trPr>
        <w:tc>
          <w:tcPr>
            <w:tcW w:w="1080" w:type="dxa"/>
            <w:vMerge w:val="restart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7</w:t>
            </w:r>
            <w:r w:rsidRPr="00EE049C"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>20</w:t>
            </w:r>
            <w:r w:rsidRPr="00EE049C">
              <w:rPr>
                <w:rFonts w:cs="宋体" w:hint="eastAsia"/>
                <w:color w:val="000000"/>
              </w:rPr>
              <w:t>日</w:t>
            </w:r>
          </w:p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（三</w:t>
            </w:r>
            <w:r w:rsidRPr="00EE049C">
              <w:rPr>
                <w:rFonts w:cs="宋体" w:hint="eastAsia"/>
                <w:color w:val="000000"/>
              </w:rPr>
              <w:t>）</w:t>
            </w: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6:30—7:00AM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DB3325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早餐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C63E49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  <w:tr w:rsidR="00DC6F95" w:rsidRPr="00EE049C">
        <w:trPr>
          <w:trHeight w:val="465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8:00—10:00AM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C17C24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（</w:t>
            </w:r>
            <w:r w:rsidRPr="00EE049C">
              <w:rPr>
                <w:color w:val="000000"/>
              </w:rPr>
              <w:t>1</w:t>
            </w:r>
            <w:r w:rsidRPr="00EE049C">
              <w:rPr>
                <w:rFonts w:cs="宋体" w:hint="eastAsia"/>
                <w:color w:val="000000"/>
              </w:rPr>
              <w:t>）参观校史展览；（</w:t>
            </w:r>
            <w:r w:rsidRPr="00EE049C">
              <w:rPr>
                <w:color w:val="000000"/>
              </w:rPr>
              <w:t>2</w:t>
            </w:r>
            <w:r w:rsidRPr="00EE049C">
              <w:rPr>
                <w:rFonts w:cs="宋体" w:hint="eastAsia"/>
                <w:color w:val="000000"/>
              </w:rPr>
              <w:t>）参观实验室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C63E49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营员</w:t>
            </w:r>
            <w:r w:rsidRPr="00EE049C">
              <w:rPr>
                <w:color w:val="000000"/>
              </w:rPr>
              <w:t>7:</w:t>
            </w:r>
            <w:r>
              <w:rPr>
                <w:color w:val="000000"/>
              </w:rPr>
              <w:t>30</w:t>
            </w:r>
            <w:r w:rsidRPr="00EE049C">
              <w:rPr>
                <w:color w:val="000000"/>
              </w:rPr>
              <w:t>AM</w:t>
            </w:r>
            <w:r w:rsidRPr="00EE049C">
              <w:rPr>
                <w:rFonts w:cs="宋体" w:hint="eastAsia"/>
                <w:color w:val="000000"/>
              </w:rPr>
              <w:t>大连理工大学西山后勤公寓（</w:t>
            </w:r>
            <w:r w:rsidRPr="00EE049C">
              <w:rPr>
                <w:color w:val="000000"/>
              </w:rPr>
              <w:t>10</w:t>
            </w:r>
            <w:r w:rsidRPr="00EE049C">
              <w:rPr>
                <w:rFonts w:cs="宋体" w:hint="eastAsia"/>
                <w:color w:val="000000"/>
              </w:rPr>
              <w:t>舍）</w:t>
            </w:r>
            <w:r>
              <w:rPr>
                <w:rFonts w:cs="宋体" w:hint="eastAsia"/>
                <w:color w:val="000000"/>
              </w:rPr>
              <w:t>集合</w:t>
            </w:r>
          </w:p>
        </w:tc>
      </w:tr>
      <w:tr w:rsidR="00DC6F95" w:rsidRPr="00EE049C">
        <w:trPr>
          <w:trHeight w:val="451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 xml:space="preserve">10:20—11:00AM 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C17C24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夏令营闭幕式</w:t>
            </w:r>
          </w:p>
        </w:tc>
        <w:tc>
          <w:tcPr>
            <w:tcW w:w="2880" w:type="dxa"/>
            <w:vAlign w:val="center"/>
          </w:tcPr>
          <w:p w:rsidR="00DC6F95" w:rsidRPr="00C7360B" w:rsidRDefault="00DC6F95" w:rsidP="00340708">
            <w:r w:rsidRPr="00C7360B">
              <w:rPr>
                <w:rFonts w:cs="宋体" w:hint="eastAsia"/>
              </w:rPr>
              <w:t>研教楼</w:t>
            </w:r>
            <w:r w:rsidRPr="00C7360B">
              <w:t>104</w:t>
            </w:r>
          </w:p>
        </w:tc>
      </w:tr>
      <w:tr w:rsidR="00DC6F95" w:rsidRPr="00EE049C">
        <w:trPr>
          <w:trHeight w:val="567"/>
        </w:trPr>
        <w:tc>
          <w:tcPr>
            <w:tcW w:w="1080" w:type="dxa"/>
            <w:vMerge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</w:p>
        </w:tc>
        <w:tc>
          <w:tcPr>
            <w:tcW w:w="2088" w:type="dxa"/>
            <w:vAlign w:val="center"/>
          </w:tcPr>
          <w:p w:rsidR="00DC6F95" w:rsidRPr="00EE049C" w:rsidRDefault="00DC6F95" w:rsidP="00EE049C">
            <w:pPr>
              <w:jc w:val="center"/>
              <w:rPr>
                <w:color w:val="000000"/>
              </w:rPr>
            </w:pPr>
            <w:r w:rsidRPr="00EE049C">
              <w:rPr>
                <w:color w:val="000000"/>
              </w:rPr>
              <w:t>11:30AM—12:30PM</w:t>
            </w:r>
          </w:p>
        </w:tc>
        <w:tc>
          <w:tcPr>
            <w:tcW w:w="3780" w:type="dxa"/>
            <w:vAlign w:val="center"/>
          </w:tcPr>
          <w:p w:rsidR="00DC6F95" w:rsidRPr="00EE049C" w:rsidRDefault="00DC6F95" w:rsidP="00BB744D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午餐（午餐后营员离校）</w:t>
            </w:r>
          </w:p>
        </w:tc>
        <w:tc>
          <w:tcPr>
            <w:tcW w:w="2880" w:type="dxa"/>
            <w:vAlign w:val="center"/>
          </w:tcPr>
          <w:p w:rsidR="00DC6F95" w:rsidRPr="00EE049C" w:rsidRDefault="00DC6F95" w:rsidP="00C63E49">
            <w:pPr>
              <w:rPr>
                <w:color w:val="000000"/>
              </w:rPr>
            </w:pPr>
            <w:r w:rsidRPr="00EE049C">
              <w:rPr>
                <w:rFonts w:cs="宋体" w:hint="eastAsia"/>
                <w:color w:val="000000"/>
              </w:rPr>
              <w:t>大连理工大学</w:t>
            </w:r>
            <w:r>
              <w:rPr>
                <w:rFonts w:cs="宋体" w:hint="eastAsia"/>
                <w:color w:val="000000"/>
              </w:rPr>
              <w:t>中心食堂一楼</w:t>
            </w:r>
          </w:p>
        </w:tc>
      </w:tr>
    </w:tbl>
    <w:p w:rsidR="00DC6F95" w:rsidRPr="007E6E02" w:rsidRDefault="00DC6F95" w:rsidP="00DB3325">
      <w:pPr>
        <w:rPr>
          <w:color w:val="000000"/>
        </w:rPr>
      </w:pPr>
    </w:p>
    <w:sectPr w:rsidR="00DC6F95" w:rsidRPr="007E6E02" w:rsidSect="00451499">
      <w:headerReference w:type="default" r:id="rId9"/>
      <w:pgSz w:w="11906" w:h="16838" w:code="9"/>
      <w:pgMar w:top="284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F95" w:rsidRDefault="00DC6F95">
      <w:r>
        <w:separator/>
      </w:r>
    </w:p>
  </w:endnote>
  <w:endnote w:type="continuationSeparator" w:id="1">
    <w:p w:rsidR="00DC6F95" w:rsidRDefault="00DC6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F95" w:rsidRDefault="00DC6F95">
      <w:r>
        <w:separator/>
      </w:r>
    </w:p>
  </w:footnote>
  <w:footnote w:type="continuationSeparator" w:id="1">
    <w:p w:rsidR="00DC6F95" w:rsidRDefault="00DC6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F95" w:rsidRDefault="00DC6F95" w:rsidP="008B3F22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EAA"/>
    <w:multiLevelType w:val="hybridMultilevel"/>
    <w:tmpl w:val="0A70CA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DA42464"/>
    <w:multiLevelType w:val="hybridMultilevel"/>
    <w:tmpl w:val="26DE90DA"/>
    <w:lvl w:ilvl="0" w:tplc="AEA2F9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B851BA"/>
    <w:multiLevelType w:val="hybridMultilevel"/>
    <w:tmpl w:val="37505A48"/>
    <w:lvl w:ilvl="0" w:tplc="B190949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7AE1EC1"/>
    <w:multiLevelType w:val="hybridMultilevel"/>
    <w:tmpl w:val="C85616E8"/>
    <w:lvl w:ilvl="0" w:tplc="43EADC7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E474F0B"/>
    <w:multiLevelType w:val="hybridMultilevel"/>
    <w:tmpl w:val="62AE3C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0395"/>
    <w:rsid w:val="0000050A"/>
    <w:rsid w:val="00011890"/>
    <w:rsid w:val="000304DE"/>
    <w:rsid w:val="00040C40"/>
    <w:rsid w:val="00052C7B"/>
    <w:rsid w:val="00064043"/>
    <w:rsid w:val="00065FF9"/>
    <w:rsid w:val="00082F6C"/>
    <w:rsid w:val="00083E68"/>
    <w:rsid w:val="000851FE"/>
    <w:rsid w:val="000963B7"/>
    <w:rsid w:val="000B11F8"/>
    <w:rsid w:val="000B1385"/>
    <w:rsid w:val="000B334F"/>
    <w:rsid w:val="000C294D"/>
    <w:rsid w:val="000C3B88"/>
    <w:rsid w:val="000D33B7"/>
    <w:rsid w:val="000E08A5"/>
    <w:rsid w:val="000E2BF6"/>
    <w:rsid w:val="000F2AF9"/>
    <w:rsid w:val="000F7CD8"/>
    <w:rsid w:val="001128C9"/>
    <w:rsid w:val="00115C35"/>
    <w:rsid w:val="001226F9"/>
    <w:rsid w:val="0012342A"/>
    <w:rsid w:val="00130DA3"/>
    <w:rsid w:val="0013659B"/>
    <w:rsid w:val="0014506A"/>
    <w:rsid w:val="001464AA"/>
    <w:rsid w:val="00152AB3"/>
    <w:rsid w:val="001662DD"/>
    <w:rsid w:val="00170035"/>
    <w:rsid w:val="00170FA7"/>
    <w:rsid w:val="001879F8"/>
    <w:rsid w:val="001913C2"/>
    <w:rsid w:val="001958A8"/>
    <w:rsid w:val="00195B43"/>
    <w:rsid w:val="00196ACF"/>
    <w:rsid w:val="001A745D"/>
    <w:rsid w:val="001B55D9"/>
    <w:rsid w:val="001C6044"/>
    <w:rsid w:val="001D0328"/>
    <w:rsid w:val="001D3A3B"/>
    <w:rsid w:val="001D5AF7"/>
    <w:rsid w:val="001E0539"/>
    <w:rsid w:val="001E77E1"/>
    <w:rsid w:val="001F0B99"/>
    <w:rsid w:val="00206BA4"/>
    <w:rsid w:val="00212FA6"/>
    <w:rsid w:val="00221EEB"/>
    <w:rsid w:val="00222B07"/>
    <w:rsid w:val="00222C91"/>
    <w:rsid w:val="002304A4"/>
    <w:rsid w:val="00233ECD"/>
    <w:rsid w:val="00236C92"/>
    <w:rsid w:val="00236CDE"/>
    <w:rsid w:val="00242B82"/>
    <w:rsid w:val="00244DAD"/>
    <w:rsid w:val="00250935"/>
    <w:rsid w:val="00251308"/>
    <w:rsid w:val="00271501"/>
    <w:rsid w:val="0027313D"/>
    <w:rsid w:val="00280562"/>
    <w:rsid w:val="002817D6"/>
    <w:rsid w:val="002914B2"/>
    <w:rsid w:val="002958A5"/>
    <w:rsid w:val="00297418"/>
    <w:rsid w:val="002A30E5"/>
    <w:rsid w:val="002A691D"/>
    <w:rsid w:val="002B75F9"/>
    <w:rsid w:val="002C11D0"/>
    <w:rsid w:val="002D1018"/>
    <w:rsid w:val="002D197E"/>
    <w:rsid w:val="002D52B7"/>
    <w:rsid w:val="002D6C2F"/>
    <w:rsid w:val="002E28D6"/>
    <w:rsid w:val="002E3F5C"/>
    <w:rsid w:val="002F2222"/>
    <w:rsid w:val="0030796C"/>
    <w:rsid w:val="00317CB2"/>
    <w:rsid w:val="003247D4"/>
    <w:rsid w:val="0033728C"/>
    <w:rsid w:val="00340708"/>
    <w:rsid w:val="00352C74"/>
    <w:rsid w:val="00353424"/>
    <w:rsid w:val="0035500F"/>
    <w:rsid w:val="00362BCA"/>
    <w:rsid w:val="00363CDF"/>
    <w:rsid w:val="0038000D"/>
    <w:rsid w:val="0038011F"/>
    <w:rsid w:val="00383548"/>
    <w:rsid w:val="003846D3"/>
    <w:rsid w:val="00390B74"/>
    <w:rsid w:val="003916AD"/>
    <w:rsid w:val="00391FC3"/>
    <w:rsid w:val="00395CC4"/>
    <w:rsid w:val="003A07EA"/>
    <w:rsid w:val="003A3906"/>
    <w:rsid w:val="003B30BA"/>
    <w:rsid w:val="003C178F"/>
    <w:rsid w:val="003C6509"/>
    <w:rsid w:val="003C7402"/>
    <w:rsid w:val="003E2A12"/>
    <w:rsid w:val="003F1955"/>
    <w:rsid w:val="003F2145"/>
    <w:rsid w:val="003F3E79"/>
    <w:rsid w:val="00406ADD"/>
    <w:rsid w:val="00414D65"/>
    <w:rsid w:val="004165A9"/>
    <w:rsid w:val="004256F4"/>
    <w:rsid w:val="0042734D"/>
    <w:rsid w:val="004316EE"/>
    <w:rsid w:val="004326C2"/>
    <w:rsid w:val="00442329"/>
    <w:rsid w:val="0044488F"/>
    <w:rsid w:val="00451499"/>
    <w:rsid w:val="0045608D"/>
    <w:rsid w:val="00457DF1"/>
    <w:rsid w:val="004740CF"/>
    <w:rsid w:val="004939E1"/>
    <w:rsid w:val="00494226"/>
    <w:rsid w:val="0049580A"/>
    <w:rsid w:val="004A182C"/>
    <w:rsid w:val="004A57DC"/>
    <w:rsid w:val="004A6CB5"/>
    <w:rsid w:val="004B4D53"/>
    <w:rsid w:val="004B647C"/>
    <w:rsid w:val="004C3C1A"/>
    <w:rsid w:val="004C4981"/>
    <w:rsid w:val="004D17EF"/>
    <w:rsid w:val="004D46AF"/>
    <w:rsid w:val="004D5FA9"/>
    <w:rsid w:val="004F555E"/>
    <w:rsid w:val="00500AAB"/>
    <w:rsid w:val="005273B0"/>
    <w:rsid w:val="00540118"/>
    <w:rsid w:val="00562B74"/>
    <w:rsid w:val="00565EFE"/>
    <w:rsid w:val="00574B83"/>
    <w:rsid w:val="00576BE6"/>
    <w:rsid w:val="00581DBF"/>
    <w:rsid w:val="005823D6"/>
    <w:rsid w:val="00587B84"/>
    <w:rsid w:val="005A0FAE"/>
    <w:rsid w:val="005A570F"/>
    <w:rsid w:val="005B39BB"/>
    <w:rsid w:val="005B5BBE"/>
    <w:rsid w:val="005C3A3B"/>
    <w:rsid w:val="005C5201"/>
    <w:rsid w:val="005D7F47"/>
    <w:rsid w:val="005E1D44"/>
    <w:rsid w:val="005F0F63"/>
    <w:rsid w:val="005F3AAD"/>
    <w:rsid w:val="005F7987"/>
    <w:rsid w:val="0060207A"/>
    <w:rsid w:val="006043F4"/>
    <w:rsid w:val="00621CE4"/>
    <w:rsid w:val="00647E78"/>
    <w:rsid w:val="00647F3F"/>
    <w:rsid w:val="00651966"/>
    <w:rsid w:val="00662E6A"/>
    <w:rsid w:val="00663A9D"/>
    <w:rsid w:val="00666322"/>
    <w:rsid w:val="00666CBB"/>
    <w:rsid w:val="00674AE6"/>
    <w:rsid w:val="00681E1D"/>
    <w:rsid w:val="00685529"/>
    <w:rsid w:val="006A05D9"/>
    <w:rsid w:val="006A138E"/>
    <w:rsid w:val="006B2C71"/>
    <w:rsid w:val="006C1625"/>
    <w:rsid w:val="006C204C"/>
    <w:rsid w:val="006C62F5"/>
    <w:rsid w:val="006D1A4D"/>
    <w:rsid w:val="006D1DD5"/>
    <w:rsid w:val="006D6CE0"/>
    <w:rsid w:val="006E1765"/>
    <w:rsid w:val="006E2089"/>
    <w:rsid w:val="006E2ED6"/>
    <w:rsid w:val="006E3A35"/>
    <w:rsid w:val="006E4836"/>
    <w:rsid w:val="006E5F23"/>
    <w:rsid w:val="006F33E2"/>
    <w:rsid w:val="006F45BD"/>
    <w:rsid w:val="007020CA"/>
    <w:rsid w:val="00702497"/>
    <w:rsid w:val="007051D3"/>
    <w:rsid w:val="0070677C"/>
    <w:rsid w:val="00710B48"/>
    <w:rsid w:val="00715E36"/>
    <w:rsid w:val="00722AA6"/>
    <w:rsid w:val="00740491"/>
    <w:rsid w:val="0076003D"/>
    <w:rsid w:val="00762394"/>
    <w:rsid w:val="00765840"/>
    <w:rsid w:val="007675D3"/>
    <w:rsid w:val="00775551"/>
    <w:rsid w:val="00781184"/>
    <w:rsid w:val="0078396C"/>
    <w:rsid w:val="00783A9A"/>
    <w:rsid w:val="0078691F"/>
    <w:rsid w:val="0079612B"/>
    <w:rsid w:val="00796C41"/>
    <w:rsid w:val="007A575C"/>
    <w:rsid w:val="007A6B71"/>
    <w:rsid w:val="007B1C59"/>
    <w:rsid w:val="007C0585"/>
    <w:rsid w:val="007C0E1A"/>
    <w:rsid w:val="007C0E98"/>
    <w:rsid w:val="007C2B6B"/>
    <w:rsid w:val="007C39E9"/>
    <w:rsid w:val="007C4F7A"/>
    <w:rsid w:val="007E46A0"/>
    <w:rsid w:val="007E5219"/>
    <w:rsid w:val="007E6E02"/>
    <w:rsid w:val="007F390F"/>
    <w:rsid w:val="007F3FDC"/>
    <w:rsid w:val="008116E9"/>
    <w:rsid w:val="008148D9"/>
    <w:rsid w:val="00823035"/>
    <w:rsid w:val="00830395"/>
    <w:rsid w:val="008344D4"/>
    <w:rsid w:val="00834FAF"/>
    <w:rsid w:val="008411EE"/>
    <w:rsid w:val="0084134E"/>
    <w:rsid w:val="00843BA7"/>
    <w:rsid w:val="00862310"/>
    <w:rsid w:val="00862921"/>
    <w:rsid w:val="0086501E"/>
    <w:rsid w:val="00870276"/>
    <w:rsid w:val="0087580D"/>
    <w:rsid w:val="0088169A"/>
    <w:rsid w:val="00896DE4"/>
    <w:rsid w:val="008A3499"/>
    <w:rsid w:val="008A43F5"/>
    <w:rsid w:val="008B3064"/>
    <w:rsid w:val="008B3F22"/>
    <w:rsid w:val="008C0CC3"/>
    <w:rsid w:val="008C7371"/>
    <w:rsid w:val="008C7B4D"/>
    <w:rsid w:val="008D6B3C"/>
    <w:rsid w:val="008F1A3D"/>
    <w:rsid w:val="008F7F38"/>
    <w:rsid w:val="009034B9"/>
    <w:rsid w:val="00904DCD"/>
    <w:rsid w:val="00904EB8"/>
    <w:rsid w:val="00914162"/>
    <w:rsid w:val="009156D7"/>
    <w:rsid w:val="009253AF"/>
    <w:rsid w:val="0092608E"/>
    <w:rsid w:val="00932844"/>
    <w:rsid w:val="00937E8F"/>
    <w:rsid w:val="00946A97"/>
    <w:rsid w:val="009510E7"/>
    <w:rsid w:val="00956C8B"/>
    <w:rsid w:val="00983859"/>
    <w:rsid w:val="00985579"/>
    <w:rsid w:val="0098739E"/>
    <w:rsid w:val="00993558"/>
    <w:rsid w:val="0099776B"/>
    <w:rsid w:val="009A71B7"/>
    <w:rsid w:val="009B1AEC"/>
    <w:rsid w:val="009C5B77"/>
    <w:rsid w:val="009C6151"/>
    <w:rsid w:val="009D0952"/>
    <w:rsid w:val="009E1082"/>
    <w:rsid w:val="00A07B8E"/>
    <w:rsid w:val="00A12FAA"/>
    <w:rsid w:val="00A24E2E"/>
    <w:rsid w:val="00A33982"/>
    <w:rsid w:val="00A35C1B"/>
    <w:rsid w:val="00A36F7C"/>
    <w:rsid w:val="00A507F5"/>
    <w:rsid w:val="00A5755E"/>
    <w:rsid w:val="00A60932"/>
    <w:rsid w:val="00A7085D"/>
    <w:rsid w:val="00A745B0"/>
    <w:rsid w:val="00A804B9"/>
    <w:rsid w:val="00A970BB"/>
    <w:rsid w:val="00AA0053"/>
    <w:rsid w:val="00AA2219"/>
    <w:rsid w:val="00AB0139"/>
    <w:rsid w:val="00AC25C4"/>
    <w:rsid w:val="00AC75F1"/>
    <w:rsid w:val="00AD35E7"/>
    <w:rsid w:val="00AF0450"/>
    <w:rsid w:val="00AF0E7F"/>
    <w:rsid w:val="00AF1EAC"/>
    <w:rsid w:val="00AF6E70"/>
    <w:rsid w:val="00B037A8"/>
    <w:rsid w:val="00B04881"/>
    <w:rsid w:val="00B11C37"/>
    <w:rsid w:val="00B13831"/>
    <w:rsid w:val="00B151E9"/>
    <w:rsid w:val="00B4385B"/>
    <w:rsid w:val="00B43E17"/>
    <w:rsid w:val="00B444FE"/>
    <w:rsid w:val="00B45310"/>
    <w:rsid w:val="00B5172B"/>
    <w:rsid w:val="00B52E1D"/>
    <w:rsid w:val="00B57F4A"/>
    <w:rsid w:val="00B62537"/>
    <w:rsid w:val="00B644C1"/>
    <w:rsid w:val="00B67FC7"/>
    <w:rsid w:val="00B72384"/>
    <w:rsid w:val="00B81BCB"/>
    <w:rsid w:val="00B84317"/>
    <w:rsid w:val="00B85D45"/>
    <w:rsid w:val="00B8742D"/>
    <w:rsid w:val="00B93827"/>
    <w:rsid w:val="00B975D6"/>
    <w:rsid w:val="00BA4360"/>
    <w:rsid w:val="00BA558C"/>
    <w:rsid w:val="00BB06F5"/>
    <w:rsid w:val="00BB1E03"/>
    <w:rsid w:val="00BB270C"/>
    <w:rsid w:val="00BB59AF"/>
    <w:rsid w:val="00BB744D"/>
    <w:rsid w:val="00BC1238"/>
    <w:rsid w:val="00BC1FB3"/>
    <w:rsid w:val="00BD00A3"/>
    <w:rsid w:val="00BD43E9"/>
    <w:rsid w:val="00BE3129"/>
    <w:rsid w:val="00BE5095"/>
    <w:rsid w:val="00BE7A15"/>
    <w:rsid w:val="00BF09DA"/>
    <w:rsid w:val="00C00CDA"/>
    <w:rsid w:val="00C10495"/>
    <w:rsid w:val="00C12AD8"/>
    <w:rsid w:val="00C17C24"/>
    <w:rsid w:val="00C20A07"/>
    <w:rsid w:val="00C32C5E"/>
    <w:rsid w:val="00C33180"/>
    <w:rsid w:val="00C53606"/>
    <w:rsid w:val="00C5369D"/>
    <w:rsid w:val="00C63E49"/>
    <w:rsid w:val="00C7360B"/>
    <w:rsid w:val="00C80B08"/>
    <w:rsid w:val="00C86882"/>
    <w:rsid w:val="00C86C99"/>
    <w:rsid w:val="00C95E01"/>
    <w:rsid w:val="00CB7807"/>
    <w:rsid w:val="00CC036E"/>
    <w:rsid w:val="00CC1FC9"/>
    <w:rsid w:val="00CC2524"/>
    <w:rsid w:val="00CC4A0A"/>
    <w:rsid w:val="00CD07A7"/>
    <w:rsid w:val="00CD1D7D"/>
    <w:rsid w:val="00CE069E"/>
    <w:rsid w:val="00CE1E4D"/>
    <w:rsid w:val="00D0397E"/>
    <w:rsid w:val="00D06D9F"/>
    <w:rsid w:val="00D10756"/>
    <w:rsid w:val="00D10EAC"/>
    <w:rsid w:val="00D114A3"/>
    <w:rsid w:val="00D14C73"/>
    <w:rsid w:val="00D15B58"/>
    <w:rsid w:val="00D16198"/>
    <w:rsid w:val="00D22FA2"/>
    <w:rsid w:val="00D40372"/>
    <w:rsid w:val="00D4051B"/>
    <w:rsid w:val="00D40C7C"/>
    <w:rsid w:val="00D45B52"/>
    <w:rsid w:val="00D634B3"/>
    <w:rsid w:val="00D74CDE"/>
    <w:rsid w:val="00D858C0"/>
    <w:rsid w:val="00D858FB"/>
    <w:rsid w:val="00D85D9E"/>
    <w:rsid w:val="00D94227"/>
    <w:rsid w:val="00DA1111"/>
    <w:rsid w:val="00DA7A7C"/>
    <w:rsid w:val="00DB0404"/>
    <w:rsid w:val="00DB22B1"/>
    <w:rsid w:val="00DB25F8"/>
    <w:rsid w:val="00DB3325"/>
    <w:rsid w:val="00DB4386"/>
    <w:rsid w:val="00DC6F95"/>
    <w:rsid w:val="00DD0212"/>
    <w:rsid w:val="00DD1C3C"/>
    <w:rsid w:val="00DE18E1"/>
    <w:rsid w:val="00DE1C42"/>
    <w:rsid w:val="00E11D3B"/>
    <w:rsid w:val="00E15B53"/>
    <w:rsid w:val="00E170A0"/>
    <w:rsid w:val="00E219BC"/>
    <w:rsid w:val="00E2642D"/>
    <w:rsid w:val="00E27C42"/>
    <w:rsid w:val="00E307C9"/>
    <w:rsid w:val="00E30EA1"/>
    <w:rsid w:val="00E34BC7"/>
    <w:rsid w:val="00E3674B"/>
    <w:rsid w:val="00E44179"/>
    <w:rsid w:val="00E47955"/>
    <w:rsid w:val="00E515EB"/>
    <w:rsid w:val="00E53A56"/>
    <w:rsid w:val="00E5496D"/>
    <w:rsid w:val="00E5629E"/>
    <w:rsid w:val="00E5644B"/>
    <w:rsid w:val="00E607C6"/>
    <w:rsid w:val="00E64D26"/>
    <w:rsid w:val="00E65D91"/>
    <w:rsid w:val="00E73FA3"/>
    <w:rsid w:val="00E94B6C"/>
    <w:rsid w:val="00EA0F74"/>
    <w:rsid w:val="00EA74DD"/>
    <w:rsid w:val="00EB36B2"/>
    <w:rsid w:val="00EB3D56"/>
    <w:rsid w:val="00EB4793"/>
    <w:rsid w:val="00EC769D"/>
    <w:rsid w:val="00ED330C"/>
    <w:rsid w:val="00EE049C"/>
    <w:rsid w:val="00EE45ED"/>
    <w:rsid w:val="00EF06B5"/>
    <w:rsid w:val="00EF5BA1"/>
    <w:rsid w:val="00F04C01"/>
    <w:rsid w:val="00F04ED4"/>
    <w:rsid w:val="00F20457"/>
    <w:rsid w:val="00F21BC0"/>
    <w:rsid w:val="00F31655"/>
    <w:rsid w:val="00F31A45"/>
    <w:rsid w:val="00F40857"/>
    <w:rsid w:val="00F43518"/>
    <w:rsid w:val="00F43646"/>
    <w:rsid w:val="00F46F02"/>
    <w:rsid w:val="00F53256"/>
    <w:rsid w:val="00F546E0"/>
    <w:rsid w:val="00F63663"/>
    <w:rsid w:val="00F70B42"/>
    <w:rsid w:val="00F879EA"/>
    <w:rsid w:val="00F9545C"/>
    <w:rsid w:val="00F97249"/>
    <w:rsid w:val="00FA3949"/>
    <w:rsid w:val="00FA5DEF"/>
    <w:rsid w:val="00FB6DB6"/>
    <w:rsid w:val="00FC3D34"/>
    <w:rsid w:val="00FC6C75"/>
    <w:rsid w:val="00FD4283"/>
    <w:rsid w:val="00FE1521"/>
    <w:rsid w:val="00FE1656"/>
    <w:rsid w:val="00FE52A3"/>
    <w:rsid w:val="00FF5D05"/>
    <w:rsid w:val="00FF669C"/>
    <w:rsid w:val="00FF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C9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039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44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28C9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44488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28C9"/>
    <w:rPr>
      <w:sz w:val="18"/>
      <w:szCs w:val="18"/>
    </w:rPr>
  </w:style>
  <w:style w:type="character" w:styleId="Hyperlink">
    <w:name w:val="Hyperlink"/>
    <w:basedOn w:val="DefaultParagraphFont"/>
    <w:uiPriority w:val="99"/>
    <w:rsid w:val="00451499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4514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7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528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.dlu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ly_eedut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157</Words>
  <Characters>899</Characters>
  <Application>Microsoft Office Outlook</Application>
  <DocSecurity>0</DocSecurity>
  <Lines>0</Lines>
  <Paragraphs>0</Paragraphs>
  <ScaleCrop>false</ScaleCrop>
  <Company>jujumao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电子信息与电气工程学部</dc:title>
  <dc:subject/>
  <dc:creator>Administrators</dc:creator>
  <cp:keywords/>
  <dc:description/>
  <cp:lastModifiedBy>Microsoft</cp:lastModifiedBy>
  <cp:revision>8</cp:revision>
  <cp:lastPrinted>2015-07-07T06:41:00Z</cp:lastPrinted>
  <dcterms:created xsi:type="dcterms:W3CDTF">2016-06-05T01:46:00Z</dcterms:created>
  <dcterms:modified xsi:type="dcterms:W3CDTF">2016-07-01T04:31:00Z</dcterms:modified>
</cp:coreProperties>
</file>